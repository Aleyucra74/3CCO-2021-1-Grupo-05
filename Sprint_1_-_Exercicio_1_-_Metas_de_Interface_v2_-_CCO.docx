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2274" w14:textId="77777777" w:rsidR="008E7B61" w:rsidRDefault="008E7B61" w:rsidP="00300C51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8E3FEA" w:rsidRPr="001E4D7D" w14:paraId="5366570A" w14:textId="77777777" w:rsidTr="0038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1C0CD" w:themeFill="accent1" w:themeFillTint="99"/>
          </w:tcPr>
          <w:p w14:paraId="710B96A7" w14:textId="77777777" w:rsidR="008E3FEA" w:rsidRPr="001E4D7D" w:rsidRDefault="008E3FEA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E4D7D">
              <w:rPr>
                <w:rFonts w:asciiTheme="majorHAnsi" w:hAnsiTheme="majorHAnsi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B1C0CD" w:themeFill="accent1" w:themeFillTint="99"/>
          </w:tcPr>
          <w:p w14:paraId="649F6EB1" w14:textId="36163CEB" w:rsidR="008E3FEA" w:rsidRPr="001E4D7D" w:rsidRDefault="008E3FEA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1E4D7D">
              <w:rPr>
                <w:rFonts w:asciiTheme="majorHAnsi" w:hAnsiTheme="majorHAnsi" w:cstheme="majorHAnsi"/>
                <w:sz w:val="22"/>
                <w:szCs w:val="22"/>
              </w:rPr>
              <w:t>RA</w:t>
            </w:r>
          </w:p>
        </w:tc>
      </w:tr>
      <w:tr w:rsidR="008E3FEA" w:rsidRPr="001E4D7D" w14:paraId="41B8CCBD" w14:textId="77777777" w:rsidTr="001E4D7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825F333" w14:textId="0F27A98D" w:rsidR="008E3FEA" w:rsidRPr="001E4D7D" w:rsidRDefault="004C1A19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Alexandre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Yucra</w:t>
            </w:r>
            <w:proofErr w:type="spellEnd"/>
          </w:p>
        </w:tc>
        <w:tc>
          <w:tcPr>
            <w:tcW w:w="2229" w:type="dxa"/>
          </w:tcPr>
          <w:p w14:paraId="02EFB9D5" w14:textId="5C5B0530" w:rsidR="008E3FEA" w:rsidRPr="001E4D7D" w:rsidRDefault="004C1A19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02201001</w:t>
            </w:r>
          </w:p>
        </w:tc>
      </w:tr>
      <w:tr w:rsidR="008E3FEA" w:rsidRPr="001E4D7D" w14:paraId="2FEE2BEA" w14:textId="77777777" w:rsidTr="001E4D7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9933684" w14:textId="4B33D420" w:rsidR="008E3FEA" w:rsidRPr="001E4D7D" w:rsidRDefault="004C1A19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Bruna Nascimento Poso</w:t>
            </w:r>
          </w:p>
        </w:tc>
        <w:tc>
          <w:tcPr>
            <w:tcW w:w="2229" w:type="dxa"/>
          </w:tcPr>
          <w:p w14:paraId="4F9F5E36" w14:textId="7E3DD794" w:rsidR="008E3FEA" w:rsidRPr="001E4D7D" w:rsidRDefault="004C1A19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02201007</w:t>
            </w:r>
          </w:p>
        </w:tc>
      </w:tr>
      <w:tr w:rsidR="008E3FEA" w:rsidRPr="001E4D7D" w14:paraId="1DF7A03E" w14:textId="77777777" w:rsidTr="001E4D7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F1771DE" w14:textId="7C6AF466" w:rsidR="008E3FEA" w:rsidRPr="001E4D7D" w:rsidRDefault="004C1A19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Fernando Fialho</w:t>
            </w:r>
          </w:p>
        </w:tc>
        <w:tc>
          <w:tcPr>
            <w:tcW w:w="2229" w:type="dxa"/>
          </w:tcPr>
          <w:p w14:paraId="217844E4" w14:textId="319634A8" w:rsidR="008E3FEA" w:rsidRPr="001E4D7D" w:rsidRDefault="004C1A19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01201027</w:t>
            </w:r>
          </w:p>
        </w:tc>
      </w:tr>
      <w:tr w:rsidR="008E3FEA" w:rsidRPr="001E4D7D" w14:paraId="7A0C4CD6" w14:textId="77777777" w:rsidTr="001E4D7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FCB33F4" w14:textId="294ECD5E" w:rsidR="008E3FEA" w:rsidRPr="001E4D7D" w:rsidRDefault="004C1A19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Luan Brito</w:t>
            </w:r>
          </w:p>
        </w:tc>
        <w:tc>
          <w:tcPr>
            <w:tcW w:w="2229" w:type="dxa"/>
          </w:tcPr>
          <w:p w14:paraId="7194F1C7" w14:textId="186C2AEF" w:rsidR="008E3FEA" w:rsidRPr="001E4D7D" w:rsidRDefault="004C1A19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02201030</w:t>
            </w:r>
          </w:p>
        </w:tc>
      </w:tr>
      <w:tr w:rsidR="008E3FEA" w:rsidRPr="001E4D7D" w14:paraId="3409023F" w14:textId="77777777" w:rsidTr="001E4D7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4EC9D29" w14:textId="23A4E240" w:rsidR="008E3FEA" w:rsidRPr="001E4D7D" w:rsidRDefault="004C1A19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Mateus Gomes</w:t>
            </w:r>
          </w:p>
        </w:tc>
        <w:tc>
          <w:tcPr>
            <w:tcW w:w="2229" w:type="dxa"/>
          </w:tcPr>
          <w:p w14:paraId="44560BA1" w14:textId="0C3EF83C" w:rsidR="008E3FEA" w:rsidRPr="001E4D7D" w:rsidRDefault="004C1A19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02201035</w:t>
            </w:r>
          </w:p>
        </w:tc>
      </w:tr>
      <w:tr w:rsidR="008E3FEA" w:rsidRPr="001E4D7D" w14:paraId="55D9025E" w14:textId="77777777" w:rsidTr="001E4D7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8A7EDCC" w14:textId="77777777" w:rsidR="008E3FEA" w:rsidRPr="001E4D7D" w:rsidRDefault="008E3FEA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3D5A8CD1" w14:textId="1B478742" w:rsidR="008E3FEA" w:rsidRPr="001E4D7D" w:rsidRDefault="008E3FEA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13CC531" w14:textId="77777777" w:rsidR="00E45BD2" w:rsidRDefault="00E45BD2" w:rsidP="00E45BD2"/>
    <w:p w14:paraId="136591A4" w14:textId="09F96007" w:rsidR="00E45BD2" w:rsidRPr="009D5CD2" w:rsidRDefault="00E45BD2" w:rsidP="009D5CD2">
      <w:pPr>
        <w:pStyle w:val="Ttulo1"/>
        <w:rPr>
          <w:b/>
          <w:bCs/>
        </w:rPr>
      </w:pPr>
      <w:r w:rsidRPr="009D5CD2">
        <w:rPr>
          <w:b/>
          <w:bCs/>
        </w:rPr>
        <w:t xml:space="preserve">Exercício </w:t>
      </w:r>
      <w:r w:rsidR="009D5CD2">
        <w:rPr>
          <w:b/>
          <w:bCs/>
        </w:rPr>
        <w:t xml:space="preserve">para ser realizado </w:t>
      </w:r>
      <w:r w:rsidRPr="009D5CD2">
        <w:rPr>
          <w:b/>
          <w:bCs/>
        </w:rPr>
        <w:t>em sala de aula</w:t>
      </w:r>
    </w:p>
    <w:p w14:paraId="3836B1E6" w14:textId="77777777" w:rsidR="009D5CD2" w:rsidRPr="009D5CD2" w:rsidRDefault="009D5CD2" w:rsidP="009D5CD2"/>
    <w:p w14:paraId="692A8061" w14:textId="3708DD28" w:rsidR="00A3092E" w:rsidRDefault="006E1A0C" w:rsidP="006A71E9">
      <w:r>
        <w:t xml:space="preserve">Exercício de fixação baseado no conteúdo da </w:t>
      </w:r>
      <w:r w:rsidR="008E3FEA">
        <w:t>Aula 1 – Introdução a UX</w:t>
      </w:r>
      <w:r>
        <w:t>.</w:t>
      </w:r>
    </w:p>
    <w:p w14:paraId="173B5114" w14:textId="44D24D03" w:rsidR="00F42490" w:rsidRDefault="008E3FEA" w:rsidP="006A71E9">
      <w:r>
        <w:t>Subir 1 arquivo por Grupo.</w:t>
      </w:r>
    </w:p>
    <w:p w14:paraId="6C08B4CC" w14:textId="0EEF63B7" w:rsidR="006B2875" w:rsidRDefault="006B2875" w:rsidP="006A71E9">
      <w:r>
        <w:t>As justificativas</w:t>
      </w:r>
      <w:r w:rsidR="00F95395">
        <w:t xml:space="preserve"> e soluções propostas</w:t>
      </w:r>
      <w:r>
        <w:t xml:space="preserve"> precisam ter entre 1 e 3 linhas. </w:t>
      </w:r>
    </w:p>
    <w:p w14:paraId="652E8517" w14:textId="77E5A08D" w:rsidR="006E1A0C" w:rsidRDefault="006E1A0C" w:rsidP="00FF2F12">
      <w:pPr>
        <w:jc w:val="both"/>
      </w:pPr>
    </w:p>
    <w:p w14:paraId="0684A5FD" w14:textId="6232C395" w:rsidR="00FE35EC" w:rsidRDefault="00FE35EC" w:rsidP="00FE35EC">
      <w:pPr>
        <w:jc w:val="both"/>
        <w:rPr>
          <w:b/>
        </w:rPr>
      </w:pPr>
    </w:p>
    <w:p w14:paraId="508623EA" w14:textId="35997B90" w:rsidR="00F06889" w:rsidRDefault="00F425A9" w:rsidP="00F06889">
      <w:pPr>
        <w:pStyle w:val="Ttulo2"/>
      </w:pPr>
      <w:r>
        <w:t>Lista de sites para escolher</w:t>
      </w:r>
    </w:p>
    <w:p w14:paraId="18CAE41E" w14:textId="56D5A932" w:rsidR="0021455A" w:rsidRDefault="0021455A" w:rsidP="0021455A"/>
    <w:p w14:paraId="369A6844" w14:textId="77777777" w:rsidR="00336BBE" w:rsidRPr="00336BBE" w:rsidRDefault="00F61B88" w:rsidP="00336BBE">
      <w:pPr>
        <w:numPr>
          <w:ilvl w:val="0"/>
          <w:numId w:val="22"/>
        </w:numPr>
      </w:pPr>
      <w:hyperlink r:id="rId12" w:history="1">
        <w:r w:rsidR="00336BBE" w:rsidRPr="00336BBE">
          <w:rPr>
            <w:rStyle w:val="Hyperlink"/>
          </w:rPr>
          <w:t>https://www.americanas.com.br/</w:t>
        </w:r>
      </w:hyperlink>
    </w:p>
    <w:p w14:paraId="5C9EC128" w14:textId="77777777" w:rsidR="00336BBE" w:rsidRPr="002705E9" w:rsidRDefault="00F61B88" w:rsidP="00336BBE">
      <w:pPr>
        <w:numPr>
          <w:ilvl w:val="0"/>
          <w:numId w:val="22"/>
        </w:numPr>
        <w:rPr>
          <w:highlight w:val="yellow"/>
        </w:rPr>
      </w:pPr>
      <w:hyperlink r:id="rId13" w:history="1">
        <w:r w:rsidR="00336BBE" w:rsidRPr="002705E9">
          <w:rPr>
            <w:rStyle w:val="Hyperlink"/>
            <w:highlight w:val="yellow"/>
          </w:rPr>
          <w:t>https://www.amazon.com.br/</w:t>
        </w:r>
      </w:hyperlink>
    </w:p>
    <w:p w14:paraId="51650E2C" w14:textId="77777777" w:rsidR="00336BBE" w:rsidRPr="00336BBE" w:rsidRDefault="00F61B88" w:rsidP="00336BBE">
      <w:pPr>
        <w:numPr>
          <w:ilvl w:val="0"/>
          <w:numId w:val="22"/>
        </w:numPr>
      </w:pPr>
      <w:hyperlink r:id="rId14" w:history="1">
        <w:r w:rsidR="00336BBE" w:rsidRPr="00336BBE">
          <w:rPr>
            <w:rStyle w:val="Hyperlink"/>
          </w:rPr>
          <w:t>https://www.kitkatchocolatory.com.br/</w:t>
        </w:r>
      </w:hyperlink>
    </w:p>
    <w:p w14:paraId="2CDD8461" w14:textId="77777777" w:rsidR="00336BBE" w:rsidRPr="00336BBE" w:rsidRDefault="00F61B88" w:rsidP="00336BBE">
      <w:pPr>
        <w:numPr>
          <w:ilvl w:val="0"/>
          <w:numId w:val="22"/>
        </w:numPr>
      </w:pPr>
      <w:hyperlink r:id="rId15" w:history="1">
        <w:r w:rsidR="00336BBE" w:rsidRPr="00336BBE">
          <w:rPr>
            <w:rStyle w:val="Hyperlink"/>
          </w:rPr>
          <w:t>https://www.estadao.com.br</w:t>
        </w:r>
      </w:hyperlink>
      <w:hyperlink r:id="rId16" w:history="1">
        <w:r w:rsidR="00336BBE" w:rsidRPr="00336BBE">
          <w:rPr>
            <w:rStyle w:val="Hyperlink"/>
          </w:rPr>
          <w:t>/</w:t>
        </w:r>
      </w:hyperlink>
    </w:p>
    <w:p w14:paraId="492C4146" w14:textId="77777777" w:rsidR="00336BBE" w:rsidRPr="00336BBE" w:rsidRDefault="00F61B88" w:rsidP="00336BBE">
      <w:pPr>
        <w:numPr>
          <w:ilvl w:val="0"/>
          <w:numId w:val="22"/>
        </w:numPr>
      </w:pPr>
      <w:hyperlink r:id="rId17" w:history="1">
        <w:r w:rsidR="00336BBE" w:rsidRPr="00336BBE">
          <w:rPr>
            <w:rStyle w:val="Hyperlink"/>
          </w:rPr>
          <w:t>https://www.ifood.com.br</w:t>
        </w:r>
      </w:hyperlink>
      <w:hyperlink r:id="rId18" w:history="1">
        <w:r w:rsidR="00336BBE" w:rsidRPr="00336BBE">
          <w:rPr>
            <w:rStyle w:val="Hyperlink"/>
          </w:rPr>
          <w:t>/</w:t>
        </w:r>
      </w:hyperlink>
    </w:p>
    <w:p w14:paraId="41D0F192" w14:textId="77777777" w:rsidR="00336BBE" w:rsidRPr="00336BBE" w:rsidRDefault="00F61B88" w:rsidP="00336BBE">
      <w:pPr>
        <w:numPr>
          <w:ilvl w:val="0"/>
          <w:numId w:val="22"/>
        </w:numPr>
      </w:pPr>
      <w:hyperlink r:id="rId19" w:history="1">
        <w:r w:rsidR="00336BBE" w:rsidRPr="00336BBE">
          <w:rPr>
            <w:rStyle w:val="Hyperlink"/>
          </w:rPr>
          <w:t>https://www.twitch.tv/</w:t>
        </w:r>
      </w:hyperlink>
    </w:p>
    <w:p w14:paraId="0057CA63" w14:textId="25EF2B89" w:rsidR="00654292" w:rsidRDefault="00F61B88" w:rsidP="00336BBE">
      <w:pPr>
        <w:numPr>
          <w:ilvl w:val="0"/>
          <w:numId w:val="22"/>
        </w:numPr>
      </w:pPr>
      <w:hyperlink r:id="rId20" w:history="1">
        <w:r w:rsidR="00654292" w:rsidRPr="00887895">
          <w:rPr>
            <w:rStyle w:val="Hyperlink"/>
          </w:rPr>
          <w:t>https://hypebeast.com/2019/8/ozweego</w:t>
        </w:r>
      </w:hyperlink>
    </w:p>
    <w:p w14:paraId="5DCF63FC" w14:textId="3694AA58" w:rsidR="00336BBE" w:rsidRPr="00336BBE" w:rsidRDefault="00F61B88" w:rsidP="00336BBE">
      <w:pPr>
        <w:numPr>
          <w:ilvl w:val="0"/>
          <w:numId w:val="22"/>
        </w:numPr>
      </w:pPr>
      <w:hyperlink r:id="rId21" w:history="1">
        <w:r w:rsidR="00336BBE" w:rsidRPr="00336BBE">
          <w:rPr>
            <w:rStyle w:val="Hyperlink"/>
          </w:rPr>
          <w:t>https://www.apple.com/br/</w:t>
        </w:r>
      </w:hyperlink>
    </w:p>
    <w:p w14:paraId="783BA1A5" w14:textId="77777777" w:rsidR="00336BBE" w:rsidRPr="00336BBE" w:rsidRDefault="00F61B88" w:rsidP="00336BBE">
      <w:pPr>
        <w:numPr>
          <w:ilvl w:val="0"/>
          <w:numId w:val="22"/>
        </w:numPr>
      </w:pPr>
      <w:hyperlink r:id="rId22" w:history="1">
        <w:r w:rsidR="00336BBE" w:rsidRPr="00336BBE">
          <w:rPr>
            <w:rStyle w:val="Hyperlink"/>
          </w:rPr>
          <w:t>https://simplychocolate.dk/</w:t>
        </w:r>
      </w:hyperlink>
    </w:p>
    <w:p w14:paraId="22B534C0" w14:textId="7893999C" w:rsidR="00336BBE" w:rsidRPr="00336BBE" w:rsidRDefault="00F61B88" w:rsidP="00336BBE">
      <w:pPr>
        <w:numPr>
          <w:ilvl w:val="0"/>
          <w:numId w:val="22"/>
        </w:numPr>
      </w:pPr>
      <w:hyperlink r:id="rId23" w:history="1">
        <w:r w:rsidR="00654292" w:rsidRPr="004172DD">
          <w:rPr>
            <w:rStyle w:val="Hyperlink"/>
          </w:rPr>
          <w:t>https://www.g-star.com/en_gb/elwood</w:t>
        </w:r>
      </w:hyperlink>
    </w:p>
    <w:p w14:paraId="75A44DDA" w14:textId="2411833B" w:rsidR="0003419B" w:rsidRDefault="0003419B" w:rsidP="006A71E9"/>
    <w:p w14:paraId="2483BA53" w14:textId="77777777" w:rsidR="00041465" w:rsidRDefault="00041465" w:rsidP="006A71E9"/>
    <w:p w14:paraId="5E0EA453" w14:textId="7FBC5026" w:rsidR="0003419B" w:rsidRPr="0091689D" w:rsidRDefault="007D7BC0" w:rsidP="007D7BC0">
      <w:pPr>
        <w:pStyle w:val="Ttulo2"/>
      </w:pPr>
      <w:r>
        <w:t xml:space="preserve">Questão </w:t>
      </w:r>
      <w:r w:rsidR="009B4BF8">
        <w:t>1:</w:t>
      </w:r>
      <w:r>
        <w:t xml:space="preserve"> </w:t>
      </w:r>
      <w:r w:rsidR="0003419B">
        <w:t>Metas de Interface</w:t>
      </w:r>
    </w:p>
    <w:p w14:paraId="60DB4A61" w14:textId="77777777" w:rsidR="005B6480" w:rsidRDefault="005B6480" w:rsidP="005B6480">
      <w:pPr>
        <w:jc w:val="both"/>
        <w:rPr>
          <w:b/>
        </w:rPr>
      </w:pPr>
    </w:p>
    <w:p w14:paraId="0F689703" w14:textId="67E3A0F3" w:rsidR="005B6480" w:rsidRPr="005B6480" w:rsidRDefault="005B6480" w:rsidP="005B6480">
      <w:r w:rsidRPr="005B6480">
        <w:t>Analise o site</w:t>
      </w:r>
      <w:r>
        <w:t xml:space="preserve"> com base nas metas abaixo.</w:t>
      </w:r>
    </w:p>
    <w:p w14:paraId="4A08E916" w14:textId="52E79E77" w:rsidR="008153BF" w:rsidRDefault="00AE54EA" w:rsidP="00FE35EC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5E5AE40" wp14:editId="5605C3CB">
            <wp:extent cx="4376624" cy="219824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95" cy="2207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04500B" w14:textId="5453CAD6" w:rsidR="009C77B1" w:rsidRDefault="009C77B1" w:rsidP="00FE35EC">
      <w:pPr>
        <w:jc w:val="both"/>
        <w:rPr>
          <w:b/>
        </w:rPr>
      </w:pPr>
    </w:p>
    <w:p w14:paraId="2D9944BE" w14:textId="77A2D215" w:rsidR="005B6480" w:rsidRDefault="005B6480" w:rsidP="00B42DBA">
      <w:r>
        <w:lastRenderedPageBreak/>
        <w:t xml:space="preserve">Escolha 3 </w:t>
      </w:r>
      <w:r w:rsidR="00A0480A">
        <w:t>itens (</w:t>
      </w:r>
      <w:r>
        <w:t xml:space="preserve">metas </w:t>
      </w:r>
      <w:r w:rsidR="00A0480A">
        <w:t xml:space="preserve">boas) + 3 itens (metas ruins), descreva abaixo e justifique o </w:t>
      </w:r>
      <w:r w:rsidR="00014130">
        <w:t>porquê</w:t>
      </w:r>
      <w:r w:rsidR="00A0480A">
        <w:t xml:space="preserve"> </w:t>
      </w:r>
      <w:r w:rsidR="00014130">
        <w:t xml:space="preserve">a meta é </w:t>
      </w:r>
      <w:r w:rsidR="00112B1E">
        <w:t>desejável ou i</w:t>
      </w:r>
      <w:r w:rsidR="000D76B3">
        <w:t>n</w:t>
      </w:r>
      <w:r w:rsidR="00112B1E">
        <w:t>desejável</w:t>
      </w:r>
      <w:r w:rsidR="00014130">
        <w:t xml:space="preserve">, ou seja, </w:t>
      </w:r>
      <w:r w:rsidR="00B42DBA">
        <w:t>a experiência do grupo.</w:t>
      </w:r>
    </w:p>
    <w:p w14:paraId="4F964EA4" w14:textId="77777777" w:rsidR="005B6480" w:rsidRDefault="005B6480" w:rsidP="00FE35EC">
      <w:pPr>
        <w:jc w:val="both"/>
        <w:rPr>
          <w:b/>
        </w:rPr>
      </w:pPr>
    </w:p>
    <w:p w14:paraId="504D7509" w14:textId="1AF7693A" w:rsidR="0003419B" w:rsidRDefault="009C1675" w:rsidP="0003419B">
      <w:pPr>
        <w:jc w:val="both"/>
        <w:rPr>
          <w:bCs/>
        </w:rPr>
      </w:pPr>
      <w:r>
        <w:rPr>
          <w:bCs/>
        </w:rPr>
        <w:t>Meta</w:t>
      </w:r>
      <w:r w:rsidR="0003419B">
        <w:rPr>
          <w:bCs/>
        </w:rPr>
        <w:t xml:space="preserve"> 1</w:t>
      </w:r>
      <w:r>
        <w:rPr>
          <w:bCs/>
        </w:rPr>
        <w:t xml:space="preserve"> -</w:t>
      </w:r>
      <w:r w:rsidR="00014130">
        <w:rPr>
          <w:bCs/>
        </w:rPr>
        <w:t xml:space="preserve"> </w:t>
      </w:r>
      <w:r w:rsidR="00112B1E">
        <w:rPr>
          <w:bCs/>
        </w:rPr>
        <w:t>Desejável</w:t>
      </w:r>
      <w:r w:rsidR="0003419B">
        <w:rPr>
          <w:bCs/>
        </w:rPr>
        <w:t xml:space="preserve">: </w:t>
      </w:r>
      <w:r w:rsidR="006022A9">
        <w:rPr>
          <w:bCs/>
        </w:rPr>
        <w:t>Recompensador</w:t>
      </w:r>
    </w:p>
    <w:p w14:paraId="468FB0AA" w14:textId="57AD0586" w:rsidR="0003419B" w:rsidRDefault="00014130" w:rsidP="0003419B">
      <w:pPr>
        <w:jc w:val="both"/>
        <w:rPr>
          <w:bCs/>
        </w:rPr>
      </w:pPr>
      <w:r>
        <w:rPr>
          <w:bCs/>
        </w:rPr>
        <w:t xml:space="preserve">Meta 1 - </w:t>
      </w:r>
      <w:r w:rsidR="0003419B">
        <w:rPr>
          <w:bCs/>
        </w:rPr>
        <w:t>Justificativa:</w:t>
      </w:r>
      <w:r w:rsidR="006022A9">
        <w:rPr>
          <w:bCs/>
        </w:rPr>
        <w:t xml:space="preserve"> Você consegue localizar produtos com poucas palavras e que vai atender a sua necessidade.</w:t>
      </w:r>
    </w:p>
    <w:p w14:paraId="11793943" w14:textId="76C7F898" w:rsidR="0003419B" w:rsidRDefault="0003419B" w:rsidP="0003419B">
      <w:pPr>
        <w:jc w:val="both"/>
        <w:rPr>
          <w:bCs/>
        </w:rPr>
      </w:pPr>
    </w:p>
    <w:p w14:paraId="327B32AC" w14:textId="34122893" w:rsidR="00014130" w:rsidRDefault="00014130" w:rsidP="00014130">
      <w:pPr>
        <w:jc w:val="both"/>
        <w:rPr>
          <w:bCs/>
        </w:rPr>
      </w:pPr>
      <w:r>
        <w:rPr>
          <w:bCs/>
        </w:rPr>
        <w:t xml:space="preserve">Meta 2 - </w:t>
      </w:r>
      <w:r w:rsidR="006E23DB">
        <w:rPr>
          <w:bCs/>
        </w:rPr>
        <w:t>Desejável</w:t>
      </w:r>
      <w:r>
        <w:rPr>
          <w:bCs/>
        </w:rPr>
        <w:t xml:space="preserve">: </w:t>
      </w:r>
      <w:r w:rsidR="004960F9">
        <w:rPr>
          <w:bCs/>
        </w:rPr>
        <w:t>Útil</w:t>
      </w:r>
    </w:p>
    <w:p w14:paraId="3B53B6D8" w14:textId="04483944" w:rsidR="00014130" w:rsidRDefault="00014130" w:rsidP="00014130">
      <w:pPr>
        <w:jc w:val="both"/>
        <w:rPr>
          <w:bCs/>
        </w:rPr>
      </w:pPr>
      <w:r>
        <w:rPr>
          <w:bCs/>
        </w:rPr>
        <w:t>Meta 2 - Justificativa:</w:t>
      </w:r>
      <w:r w:rsidR="004960F9">
        <w:rPr>
          <w:bCs/>
        </w:rPr>
        <w:t xml:space="preserve"> Por encontrar muitas coisas na mesma plataforma.</w:t>
      </w:r>
    </w:p>
    <w:p w14:paraId="0112FBAB" w14:textId="745BE28C" w:rsidR="0003419B" w:rsidRDefault="0003419B" w:rsidP="00FE35EC">
      <w:pPr>
        <w:jc w:val="both"/>
        <w:rPr>
          <w:b/>
        </w:rPr>
      </w:pPr>
    </w:p>
    <w:p w14:paraId="4DC2655C" w14:textId="19714A34" w:rsidR="00014130" w:rsidRDefault="00014130" w:rsidP="00014130">
      <w:pPr>
        <w:jc w:val="both"/>
        <w:rPr>
          <w:bCs/>
        </w:rPr>
      </w:pPr>
      <w:r>
        <w:rPr>
          <w:bCs/>
        </w:rPr>
        <w:t xml:space="preserve">Meta 3 - </w:t>
      </w:r>
      <w:r w:rsidR="006E23DB">
        <w:rPr>
          <w:bCs/>
        </w:rPr>
        <w:t>Desejável</w:t>
      </w:r>
      <w:r>
        <w:rPr>
          <w:bCs/>
        </w:rPr>
        <w:t xml:space="preserve">: </w:t>
      </w:r>
      <w:r w:rsidR="006022A9">
        <w:rPr>
          <w:bCs/>
        </w:rPr>
        <w:t>Social</w:t>
      </w:r>
    </w:p>
    <w:p w14:paraId="35B75E61" w14:textId="56D18ED4" w:rsidR="00014130" w:rsidRDefault="00014130" w:rsidP="00014130">
      <w:pPr>
        <w:jc w:val="both"/>
        <w:rPr>
          <w:bCs/>
        </w:rPr>
      </w:pPr>
      <w:r>
        <w:rPr>
          <w:bCs/>
        </w:rPr>
        <w:t>Meta 3 - Justificativa:</w:t>
      </w:r>
      <w:r w:rsidR="006022A9">
        <w:rPr>
          <w:bCs/>
        </w:rPr>
        <w:t xml:space="preserve"> O contato com o suporte é fácil, rápido e tem um bom relacionamento com </w:t>
      </w:r>
      <w:r w:rsidR="00217A62">
        <w:rPr>
          <w:bCs/>
        </w:rPr>
        <w:t>os clientes</w:t>
      </w:r>
      <w:r w:rsidR="006022A9">
        <w:rPr>
          <w:bCs/>
        </w:rPr>
        <w:t>.</w:t>
      </w:r>
    </w:p>
    <w:p w14:paraId="040EFB11" w14:textId="56AC6E8D" w:rsidR="00014130" w:rsidRDefault="00014130" w:rsidP="00FE35EC">
      <w:pPr>
        <w:jc w:val="both"/>
        <w:rPr>
          <w:b/>
        </w:rPr>
      </w:pPr>
    </w:p>
    <w:p w14:paraId="710D8448" w14:textId="30FEE752" w:rsidR="00014130" w:rsidRDefault="00014130" w:rsidP="00014130">
      <w:pPr>
        <w:jc w:val="both"/>
        <w:rPr>
          <w:bCs/>
        </w:rPr>
      </w:pPr>
      <w:r>
        <w:rPr>
          <w:bCs/>
        </w:rPr>
        <w:t xml:space="preserve">Meta 4 - </w:t>
      </w:r>
      <w:r w:rsidR="006C2751">
        <w:rPr>
          <w:bCs/>
        </w:rPr>
        <w:t>Indesejável</w:t>
      </w:r>
      <w:r>
        <w:rPr>
          <w:bCs/>
        </w:rPr>
        <w:t xml:space="preserve">: </w:t>
      </w:r>
      <w:r w:rsidR="00217A62">
        <w:rPr>
          <w:bCs/>
        </w:rPr>
        <w:t>Irritante</w:t>
      </w:r>
    </w:p>
    <w:p w14:paraId="2E98A136" w14:textId="18271907" w:rsidR="00014130" w:rsidRDefault="00014130" w:rsidP="00014130">
      <w:pPr>
        <w:jc w:val="both"/>
        <w:rPr>
          <w:bCs/>
        </w:rPr>
      </w:pPr>
      <w:r>
        <w:rPr>
          <w:bCs/>
        </w:rPr>
        <w:t>Meta 4 - Justificativa:</w:t>
      </w:r>
      <w:r w:rsidR="004960F9">
        <w:rPr>
          <w:bCs/>
        </w:rPr>
        <w:t xml:space="preserve"> </w:t>
      </w:r>
      <w:r w:rsidR="00217A62">
        <w:rPr>
          <w:bCs/>
        </w:rPr>
        <w:t>Tem muita coisa repetida na mesma tela e acaba poluindo a visualização.</w:t>
      </w:r>
    </w:p>
    <w:p w14:paraId="301A03B8" w14:textId="26E8CF2F" w:rsidR="00014130" w:rsidRDefault="00014130" w:rsidP="00FE35EC">
      <w:pPr>
        <w:jc w:val="both"/>
        <w:rPr>
          <w:b/>
        </w:rPr>
      </w:pPr>
    </w:p>
    <w:p w14:paraId="40F0FF6F" w14:textId="51ECF100" w:rsidR="00014130" w:rsidRDefault="00014130" w:rsidP="00014130">
      <w:pPr>
        <w:jc w:val="both"/>
        <w:rPr>
          <w:bCs/>
        </w:rPr>
      </w:pPr>
      <w:r>
        <w:rPr>
          <w:bCs/>
        </w:rPr>
        <w:t xml:space="preserve">Meta 5 - </w:t>
      </w:r>
      <w:r w:rsidR="006C2751">
        <w:rPr>
          <w:bCs/>
        </w:rPr>
        <w:t>Indesejável</w:t>
      </w:r>
      <w:r>
        <w:rPr>
          <w:bCs/>
        </w:rPr>
        <w:t xml:space="preserve">: </w:t>
      </w:r>
      <w:r w:rsidR="00217A62">
        <w:rPr>
          <w:bCs/>
        </w:rPr>
        <w:t>Faz você se sentir estúpido</w:t>
      </w:r>
    </w:p>
    <w:p w14:paraId="78842022" w14:textId="780B4A01" w:rsidR="00014130" w:rsidRDefault="00014130" w:rsidP="00014130">
      <w:pPr>
        <w:jc w:val="both"/>
        <w:rPr>
          <w:bCs/>
        </w:rPr>
      </w:pPr>
      <w:r>
        <w:rPr>
          <w:bCs/>
        </w:rPr>
        <w:t>Meta 5 - Justificativa:</w:t>
      </w:r>
      <w:r w:rsidR="006022A9">
        <w:rPr>
          <w:bCs/>
        </w:rPr>
        <w:t xml:space="preserve"> Pois </w:t>
      </w:r>
      <w:r w:rsidR="002705E9">
        <w:rPr>
          <w:bCs/>
        </w:rPr>
        <w:t>o usuário pode se sentir perdido no momento de comprar o produto devido a muitas informações juntas como detalhes técnicos, meios de pagamento, acessórios...</w:t>
      </w:r>
    </w:p>
    <w:p w14:paraId="4C61045B" w14:textId="7FD1BE3F" w:rsidR="00014130" w:rsidRDefault="00014130" w:rsidP="00FE35EC">
      <w:pPr>
        <w:jc w:val="both"/>
        <w:rPr>
          <w:b/>
        </w:rPr>
      </w:pPr>
    </w:p>
    <w:p w14:paraId="3B9B9A01" w14:textId="74EA5924" w:rsidR="00014130" w:rsidRDefault="00014130" w:rsidP="00014130">
      <w:pPr>
        <w:jc w:val="both"/>
        <w:rPr>
          <w:bCs/>
        </w:rPr>
      </w:pPr>
      <w:r>
        <w:rPr>
          <w:bCs/>
        </w:rPr>
        <w:t xml:space="preserve">Meta 5 - </w:t>
      </w:r>
      <w:r w:rsidR="006C2751">
        <w:rPr>
          <w:bCs/>
        </w:rPr>
        <w:t>Indesejável</w:t>
      </w:r>
      <w:r>
        <w:rPr>
          <w:bCs/>
        </w:rPr>
        <w:t xml:space="preserve">: </w:t>
      </w:r>
      <w:r w:rsidR="006022A9">
        <w:rPr>
          <w:bCs/>
        </w:rPr>
        <w:t>Tedioso</w:t>
      </w:r>
    </w:p>
    <w:p w14:paraId="5B6FDF8B" w14:textId="24593C4D" w:rsidR="00014130" w:rsidRDefault="00014130" w:rsidP="00014130">
      <w:pPr>
        <w:jc w:val="both"/>
        <w:rPr>
          <w:bCs/>
        </w:rPr>
      </w:pPr>
      <w:r>
        <w:rPr>
          <w:bCs/>
        </w:rPr>
        <w:t>Meta 5 - Justificativa:</w:t>
      </w:r>
      <w:r w:rsidR="006022A9">
        <w:rPr>
          <w:bCs/>
        </w:rPr>
        <w:t xml:space="preserve"> Fica cansativo para o usu</w:t>
      </w:r>
      <w:r w:rsidR="00217A62">
        <w:rPr>
          <w:bCs/>
        </w:rPr>
        <w:t>ário pois ele pode demorar para encontrar o produto devido ter muitas informações na tela</w:t>
      </w:r>
    </w:p>
    <w:p w14:paraId="2C7C6781" w14:textId="6193DA50" w:rsidR="00014130" w:rsidRDefault="00014130" w:rsidP="00FE35EC">
      <w:pPr>
        <w:jc w:val="both"/>
        <w:rPr>
          <w:b/>
        </w:rPr>
      </w:pPr>
    </w:p>
    <w:p w14:paraId="68948D65" w14:textId="77777777" w:rsidR="00C62ABB" w:rsidRDefault="00C62ABB" w:rsidP="00B42DBA">
      <w:pPr>
        <w:pStyle w:val="Ttulo2"/>
      </w:pPr>
    </w:p>
    <w:p w14:paraId="072375B8" w14:textId="13957ACC" w:rsidR="00B42DBA" w:rsidRDefault="007D7BC0" w:rsidP="00B42DBA">
      <w:pPr>
        <w:pStyle w:val="Ttulo2"/>
      </w:pPr>
      <w:r>
        <w:t xml:space="preserve">Questão 2: </w:t>
      </w:r>
      <w:r w:rsidR="00B42DBA">
        <w:t>Plano de Ação</w:t>
      </w:r>
    </w:p>
    <w:p w14:paraId="079CB2C5" w14:textId="06A64C11" w:rsidR="00B42DBA" w:rsidRDefault="00B42DBA" w:rsidP="00B42DBA"/>
    <w:p w14:paraId="6A4ABC60" w14:textId="78193475" w:rsidR="00C13C93" w:rsidRDefault="007D7BC0" w:rsidP="00B42DBA">
      <w:r>
        <w:t>Bom. Agora</w:t>
      </w:r>
      <w:r w:rsidR="00C62ABB">
        <w:t xml:space="preserve"> é necessário gerar o plano de ação para as indesejáveis</w:t>
      </w:r>
    </w:p>
    <w:p w14:paraId="37A5B3A4" w14:textId="355112FF" w:rsidR="00B42DBA" w:rsidRPr="00B42DBA" w:rsidRDefault="00B42DBA" w:rsidP="00B42DBA"/>
    <w:p w14:paraId="6A49956E" w14:textId="7C5B315C" w:rsidR="006C2751" w:rsidRDefault="006C2751" w:rsidP="006C2751">
      <w:pPr>
        <w:jc w:val="both"/>
        <w:rPr>
          <w:bCs/>
        </w:rPr>
      </w:pPr>
      <w:r>
        <w:rPr>
          <w:bCs/>
        </w:rPr>
        <w:t xml:space="preserve">Meta 4 - Indesejável: </w:t>
      </w:r>
      <w:r w:rsidR="00217A62">
        <w:rPr>
          <w:bCs/>
        </w:rPr>
        <w:t>Irritante</w:t>
      </w:r>
    </w:p>
    <w:p w14:paraId="23F68E8E" w14:textId="0C2BD3A2" w:rsidR="006C2751" w:rsidRDefault="006C2751" w:rsidP="006C2751">
      <w:pPr>
        <w:jc w:val="both"/>
        <w:rPr>
          <w:bCs/>
        </w:rPr>
      </w:pPr>
      <w:r>
        <w:rPr>
          <w:bCs/>
        </w:rPr>
        <w:t>Meta 4 – Solução Proposta:</w:t>
      </w:r>
      <w:r w:rsidR="00F8650E">
        <w:rPr>
          <w:bCs/>
        </w:rPr>
        <w:t xml:space="preserve"> Deixar a tela um pouco mais limpa fazendo uma melhor distribuição dos produtos e do menu.</w:t>
      </w:r>
    </w:p>
    <w:p w14:paraId="44C79F26" w14:textId="77777777" w:rsidR="006C2751" w:rsidRDefault="006C2751" w:rsidP="006C2751">
      <w:pPr>
        <w:jc w:val="both"/>
        <w:rPr>
          <w:b/>
        </w:rPr>
      </w:pPr>
    </w:p>
    <w:p w14:paraId="39314C2C" w14:textId="46C5D273" w:rsidR="006C2751" w:rsidRDefault="006C2751" w:rsidP="006C2751">
      <w:pPr>
        <w:jc w:val="both"/>
        <w:rPr>
          <w:bCs/>
        </w:rPr>
      </w:pPr>
      <w:r>
        <w:rPr>
          <w:bCs/>
        </w:rPr>
        <w:t xml:space="preserve">Meta 5 - Indesejável: </w:t>
      </w:r>
      <w:r w:rsidR="00217A62">
        <w:rPr>
          <w:bCs/>
        </w:rPr>
        <w:t>Faz você se sentir estúpido</w:t>
      </w:r>
    </w:p>
    <w:p w14:paraId="334405E2" w14:textId="072716F6" w:rsidR="006C2751" w:rsidRPr="002F3983" w:rsidRDefault="006C2751" w:rsidP="006C2751">
      <w:pPr>
        <w:jc w:val="both"/>
        <w:rPr>
          <w:bCs/>
          <w:color w:val="FF0000"/>
        </w:rPr>
      </w:pPr>
      <w:r>
        <w:rPr>
          <w:bCs/>
        </w:rPr>
        <w:t>Meta 5 – Solução Proposta:</w:t>
      </w:r>
      <w:r w:rsidR="00F8650E">
        <w:rPr>
          <w:bCs/>
        </w:rPr>
        <w:t xml:space="preserve"> </w:t>
      </w:r>
      <w:r w:rsidR="002705E9">
        <w:rPr>
          <w:bCs/>
        </w:rPr>
        <w:t>Separar as informações do produto para facilitar o entendimento e comprar o produto ideal.</w:t>
      </w:r>
    </w:p>
    <w:p w14:paraId="53A27708" w14:textId="77777777" w:rsidR="006C2751" w:rsidRDefault="006C2751" w:rsidP="006C2751">
      <w:pPr>
        <w:jc w:val="both"/>
        <w:rPr>
          <w:b/>
        </w:rPr>
      </w:pPr>
    </w:p>
    <w:p w14:paraId="1ABD5622" w14:textId="77FECD5F" w:rsidR="006C2751" w:rsidRDefault="006C2751" w:rsidP="006C2751">
      <w:pPr>
        <w:jc w:val="both"/>
        <w:rPr>
          <w:bCs/>
        </w:rPr>
      </w:pPr>
      <w:r>
        <w:rPr>
          <w:bCs/>
        </w:rPr>
        <w:t xml:space="preserve">Meta 5 - Indesejável: </w:t>
      </w:r>
      <w:r w:rsidR="00217A62">
        <w:rPr>
          <w:bCs/>
        </w:rPr>
        <w:t>Tedioso</w:t>
      </w:r>
    </w:p>
    <w:p w14:paraId="6C9E233A" w14:textId="02E6D008" w:rsidR="006C2751" w:rsidRDefault="006C2751" w:rsidP="006C2751">
      <w:pPr>
        <w:jc w:val="both"/>
        <w:rPr>
          <w:bCs/>
        </w:rPr>
      </w:pPr>
      <w:r>
        <w:rPr>
          <w:bCs/>
        </w:rPr>
        <w:t>Meta 5 – Solução Proposta:</w:t>
      </w:r>
      <w:r w:rsidR="002F3983">
        <w:rPr>
          <w:bCs/>
        </w:rPr>
        <w:t xml:space="preserve"> Renomear as categorias, deixar mais visível as seleções do menu e adicionar alguns filtros antes de realizar a pesquisa.</w:t>
      </w:r>
    </w:p>
    <w:p w14:paraId="099EB414" w14:textId="6E7BF203" w:rsidR="00FB68F1" w:rsidRDefault="00FB68F1" w:rsidP="006C2751">
      <w:pPr>
        <w:jc w:val="both"/>
        <w:rPr>
          <w:b/>
        </w:rPr>
      </w:pPr>
    </w:p>
    <w:p w14:paraId="72283538" w14:textId="77777777" w:rsidR="00381F9E" w:rsidRPr="00035537" w:rsidRDefault="00381F9E" w:rsidP="00035537">
      <w:pPr>
        <w:jc w:val="both"/>
        <w:rPr>
          <w:bCs/>
        </w:rPr>
      </w:pPr>
    </w:p>
    <w:p w14:paraId="5C0A6614" w14:textId="0F03A34E" w:rsidR="00041465" w:rsidRPr="0091689D" w:rsidRDefault="00041465" w:rsidP="00041465">
      <w:pPr>
        <w:pStyle w:val="Ttulo2"/>
      </w:pPr>
      <w:r>
        <w:t xml:space="preserve">Questão </w:t>
      </w:r>
      <w:r w:rsidR="00347592">
        <w:t>3</w:t>
      </w:r>
      <w:r w:rsidR="00B30B25">
        <w:t>:</w:t>
      </w:r>
      <w:r>
        <w:t xml:space="preserve"> Princípios do Design</w:t>
      </w:r>
    </w:p>
    <w:p w14:paraId="15FAF44B" w14:textId="77777777" w:rsidR="00041465" w:rsidRPr="00035537" w:rsidRDefault="00041465" w:rsidP="00041465">
      <w:pPr>
        <w:jc w:val="both"/>
        <w:rPr>
          <w:bCs/>
        </w:rPr>
      </w:pPr>
      <w:r w:rsidRPr="00035537">
        <w:rPr>
          <w:bCs/>
        </w:rPr>
        <w:t xml:space="preserve">Com seu grupo de PI do semestre passado, escolham um website/sistema dentre os da lista e apontem exemplos de pelo menos 3 </w:t>
      </w:r>
      <w:r w:rsidRPr="00BA59FF">
        <w:rPr>
          <w:b/>
        </w:rPr>
        <w:t>princípios do design</w:t>
      </w:r>
      <w:r w:rsidRPr="00035537">
        <w:rPr>
          <w:bCs/>
        </w:rPr>
        <w:t xml:space="preserve"> entre os citados em sala de aula.</w:t>
      </w:r>
    </w:p>
    <w:p w14:paraId="577AB1B8" w14:textId="77777777" w:rsidR="00041465" w:rsidRDefault="00041465" w:rsidP="00041465"/>
    <w:p w14:paraId="1900BCD5" w14:textId="77777777" w:rsidR="00041465" w:rsidRDefault="00041465" w:rsidP="00041465">
      <w:r>
        <w:t xml:space="preserve">Site: </w:t>
      </w:r>
      <w:hyperlink r:id="rId25" w:history="1">
        <w:r w:rsidRPr="00362475">
          <w:rPr>
            <w:rStyle w:val="Hyperlink"/>
          </w:rPr>
          <w:t>h</w:t>
        </w:r>
        <w:r w:rsidRPr="00362475">
          <w:rPr>
            <w:rStyle w:val="Hyperlink"/>
          </w:rPr>
          <w:t>t</w:t>
        </w:r>
        <w:r w:rsidRPr="00362475">
          <w:rPr>
            <w:rStyle w:val="Hyperlink"/>
          </w:rPr>
          <w:t>tp://bilheteunico.sptrans.com.br</w:t>
        </w:r>
      </w:hyperlink>
    </w:p>
    <w:p w14:paraId="4C58FAD0" w14:textId="16C9B8B0" w:rsidR="00041465" w:rsidRDefault="000E1ED4" w:rsidP="00041465">
      <w:r>
        <w:t>Princípio: Restrições</w:t>
      </w:r>
    </w:p>
    <w:p w14:paraId="0C9AE9B0" w14:textId="40B40631" w:rsidR="00041465" w:rsidRDefault="00265317" w:rsidP="00041465">
      <w:r>
        <w:t>Exemplo: No</w:t>
      </w:r>
      <w:r w:rsidR="00041465">
        <w:t xml:space="preserve"> cadastro o campo data de </w:t>
      </w:r>
      <w:r w:rsidR="00EB5B7F">
        <w:t>nascimento</w:t>
      </w:r>
      <w:r w:rsidR="00041465">
        <w:t xml:space="preserve">, </w:t>
      </w:r>
      <w:proofErr w:type="spellStart"/>
      <w:r w:rsidR="00041465">
        <w:t>cpf</w:t>
      </w:r>
      <w:proofErr w:type="spellEnd"/>
      <w:r w:rsidR="00041465">
        <w:t>, tem máscara para restringir o preenchimento.</w:t>
      </w:r>
    </w:p>
    <w:p w14:paraId="2E03BC89" w14:textId="02528D11" w:rsidR="00041465" w:rsidRDefault="00041465" w:rsidP="00041465"/>
    <w:p w14:paraId="33FA8324" w14:textId="1F27638C" w:rsidR="00347592" w:rsidRDefault="00347592" w:rsidP="00041465">
      <w:r>
        <w:rPr>
          <w:noProof/>
        </w:rPr>
        <w:lastRenderedPageBreak/>
        <w:drawing>
          <wp:inline distT="0" distB="0" distL="0" distR="0" wp14:anchorId="4522C421" wp14:editId="61CB10C2">
            <wp:extent cx="3993982" cy="2256678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57" cy="2274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4A511" w14:textId="6DFD46D9" w:rsidR="00041465" w:rsidRDefault="00041465" w:rsidP="00041465">
      <w:r>
        <w:t>Site:</w:t>
      </w:r>
      <w:r w:rsidR="00871C5D">
        <w:t xml:space="preserve"> </w:t>
      </w:r>
      <w:r w:rsidR="00871C5D" w:rsidRPr="00871C5D">
        <w:t>https://www.amazon.com.br/</w:t>
      </w:r>
    </w:p>
    <w:p w14:paraId="101D5A17" w14:textId="43CD74A7" w:rsidR="00041465" w:rsidRDefault="00041465" w:rsidP="00041465">
      <w:r>
        <w:t>Princípio:</w:t>
      </w:r>
      <w:r w:rsidR="002C223D">
        <w:t xml:space="preserve"> Consistência</w:t>
      </w:r>
    </w:p>
    <w:p w14:paraId="5115E0D2" w14:textId="4D97C86F" w:rsidR="00041465" w:rsidRDefault="00041465" w:rsidP="00041465">
      <w:r>
        <w:t>Exemplo:</w:t>
      </w:r>
      <w:r w:rsidR="002C223D">
        <w:t xml:space="preserve"> Ícone do carrinho na barra do menu</w:t>
      </w:r>
      <w:r w:rsidR="00761CF4">
        <w:t xml:space="preserve"> e a barra de pesquisa.</w:t>
      </w:r>
    </w:p>
    <w:p w14:paraId="4F5EC888" w14:textId="77777777" w:rsidR="00041465" w:rsidRDefault="00041465" w:rsidP="00041465"/>
    <w:p w14:paraId="023FE6FF" w14:textId="320B3C64" w:rsidR="00041465" w:rsidRDefault="00041465" w:rsidP="00041465">
      <w:r>
        <w:t>Site:</w:t>
      </w:r>
      <w:r w:rsidR="00871C5D" w:rsidRPr="00871C5D">
        <w:t xml:space="preserve"> https://www.amazon.com.br/</w:t>
      </w:r>
    </w:p>
    <w:p w14:paraId="688D7317" w14:textId="6A6BA367" w:rsidR="00041465" w:rsidRDefault="00041465" w:rsidP="00041465">
      <w:r>
        <w:t>Princípio:</w:t>
      </w:r>
      <w:r w:rsidR="002C223D">
        <w:t xml:space="preserve"> </w:t>
      </w:r>
      <w:r w:rsidR="00761CF4">
        <w:t>Restrições</w:t>
      </w:r>
    </w:p>
    <w:p w14:paraId="15852AE1" w14:textId="312127BE" w:rsidR="00041465" w:rsidRDefault="00041465" w:rsidP="00041465">
      <w:r>
        <w:t>Exemplo:</w:t>
      </w:r>
      <w:r w:rsidR="00761CF4">
        <w:t xml:space="preserve"> Máscara da senha do </w:t>
      </w:r>
      <w:proofErr w:type="spellStart"/>
      <w:r w:rsidR="00761CF4">
        <w:t>login</w:t>
      </w:r>
      <w:proofErr w:type="spellEnd"/>
      <w:r w:rsidR="00761CF4">
        <w:t>, do endereço (</w:t>
      </w:r>
      <w:proofErr w:type="spellStart"/>
      <w:r w:rsidR="00761CF4">
        <w:t>cep</w:t>
      </w:r>
      <w:proofErr w:type="spellEnd"/>
      <w:r w:rsidR="00761CF4">
        <w:t xml:space="preserve">) e do </w:t>
      </w:r>
      <w:proofErr w:type="spellStart"/>
      <w:r w:rsidR="00761CF4">
        <w:t>cpf</w:t>
      </w:r>
      <w:proofErr w:type="spellEnd"/>
      <w:r w:rsidR="00761CF4">
        <w:t>.</w:t>
      </w:r>
    </w:p>
    <w:p w14:paraId="30CAA4F9" w14:textId="77777777" w:rsidR="00041465" w:rsidRDefault="00041465" w:rsidP="00041465"/>
    <w:p w14:paraId="6927B6E0" w14:textId="350B460E" w:rsidR="00041465" w:rsidRDefault="00041465" w:rsidP="00041465">
      <w:r>
        <w:t>Site:</w:t>
      </w:r>
      <w:r w:rsidR="00871C5D" w:rsidRPr="00871C5D">
        <w:t xml:space="preserve"> https://www.amazon.com.br/</w:t>
      </w:r>
    </w:p>
    <w:p w14:paraId="339FA816" w14:textId="2AE11C4D" w:rsidR="00041465" w:rsidRDefault="00041465" w:rsidP="00041465">
      <w:r>
        <w:t>Princípio:</w:t>
      </w:r>
      <w:r w:rsidR="00761CF4">
        <w:t xml:space="preserve"> Visibilidade</w:t>
      </w:r>
    </w:p>
    <w:p w14:paraId="0F001F60" w14:textId="2AA7E8F2" w:rsidR="00041465" w:rsidRDefault="00041465" w:rsidP="00041465">
      <w:r>
        <w:t>Exemplo:</w:t>
      </w:r>
      <w:r w:rsidR="00761CF4">
        <w:t xml:space="preserve"> Notifica para confirmar os dados inseridos no momento da compra.</w:t>
      </w:r>
    </w:p>
    <w:p w14:paraId="4306196E" w14:textId="49381D83" w:rsidR="00041465" w:rsidRDefault="00041465" w:rsidP="00035537">
      <w:pPr>
        <w:jc w:val="both"/>
        <w:rPr>
          <w:bCs/>
        </w:rPr>
      </w:pPr>
    </w:p>
    <w:p w14:paraId="56EB72E3" w14:textId="29647E4B" w:rsidR="00D30AB1" w:rsidRPr="0091689D" w:rsidRDefault="00D30AB1" w:rsidP="00D30AB1">
      <w:pPr>
        <w:pStyle w:val="Ttulo2"/>
      </w:pPr>
      <w:r>
        <w:t xml:space="preserve">Questão </w:t>
      </w:r>
      <w:r w:rsidR="00347592">
        <w:t>4</w:t>
      </w:r>
      <w:r w:rsidR="00956B4C">
        <w:t>:</w:t>
      </w:r>
      <w:r>
        <w:t xml:space="preserve"> Desafio</w:t>
      </w:r>
    </w:p>
    <w:p w14:paraId="08D10CF9" w14:textId="77777777" w:rsidR="00D30AB1" w:rsidRPr="00D30AB1" w:rsidRDefault="00D30AB1" w:rsidP="00035537">
      <w:pPr>
        <w:jc w:val="both"/>
        <w:rPr>
          <w:b/>
        </w:rPr>
      </w:pPr>
    </w:p>
    <w:p w14:paraId="598F4648" w14:textId="1BE5BE0B" w:rsidR="00D30AB1" w:rsidRDefault="00D30AB1" w:rsidP="00D30AB1">
      <w:pPr>
        <w:jc w:val="both"/>
        <w:rPr>
          <w:bCs/>
        </w:rPr>
      </w:pPr>
      <w:r w:rsidRPr="00035537">
        <w:rPr>
          <w:bCs/>
        </w:rPr>
        <w:t>Quais são os maiores desafios encontrados ao construir a "ponte" entre Humano e Máquina, ou seja, quando tentamos fazer com que o computador nos entenda?</w:t>
      </w:r>
    </w:p>
    <w:p w14:paraId="57B879D8" w14:textId="1A1D9AD3" w:rsidR="002C223D" w:rsidRDefault="002C223D" w:rsidP="00D30AB1">
      <w:pPr>
        <w:jc w:val="both"/>
        <w:rPr>
          <w:bCs/>
        </w:rPr>
      </w:pPr>
    </w:p>
    <w:p w14:paraId="7CC95223" w14:textId="3DAC474C" w:rsidR="002C223D" w:rsidRDefault="002C223D" w:rsidP="00D30AB1">
      <w:pPr>
        <w:jc w:val="both"/>
        <w:rPr>
          <w:bCs/>
        </w:rPr>
      </w:pPr>
      <w:r>
        <w:rPr>
          <w:bCs/>
        </w:rPr>
        <w:t>O complicado é expressar para a máquina o que realmente o usuário deseja, as vezes por falta de interpretação, gírias e a cultura da pessoa</w:t>
      </w:r>
      <w:r w:rsidR="00761CF4">
        <w:rPr>
          <w:bCs/>
        </w:rPr>
        <w:t>. Ter uma inteligência para conseguir guiar/ajudar o cliente para realizar o que ele deseja.</w:t>
      </w:r>
      <w:bookmarkStart w:id="0" w:name="_GoBack"/>
      <w:bookmarkEnd w:id="0"/>
    </w:p>
    <w:p w14:paraId="0BE047F1" w14:textId="789725BA" w:rsidR="00D30AB1" w:rsidRPr="00035537" w:rsidRDefault="00D30AB1" w:rsidP="00035537">
      <w:pPr>
        <w:jc w:val="both"/>
        <w:rPr>
          <w:bCs/>
        </w:rPr>
      </w:pPr>
    </w:p>
    <w:sectPr w:rsidR="00D30AB1" w:rsidRPr="00035537" w:rsidSect="00E45BD2">
      <w:headerReference w:type="default" r:id="rId27"/>
      <w:footerReference w:type="default" r:id="rId28"/>
      <w:headerReference w:type="first" r:id="rId29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61308" w14:textId="77777777" w:rsidR="00F61B88" w:rsidRDefault="00F61B88">
      <w:pPr>
        <w:spacing w:before="0" w:after="0"/>
      </w:pPr>
      <w:r>
        <w:separator/>
      </w:r>
    </w:p>
  </w:endnote>
  <w:endnote w:type="continuationSeparator" w:id="0">
    <w:p w14:paraId="175EB0E0" w14:textId="77777777" w:rsidR="00F61B88" w:rsidRDefault="00F61B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69933" w14:textId="13EF38CC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761CF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1B1B8" w14:textId="77777777" w:rsidR="00F61B88" w:rsidRDefault="00F61B88">
      <w:pPr>
        <w:spacing w:before="0" w:after="0"/>
      </w:pPr>
      <w:r>
        <w:separator/>
      </w:r>
    </w:p>
  </w:footnote>
  <w:footnote w:type="continuationSeparator" w:id="0">
    <w:p w14:paraId="2A605E70" w14:textId="77777777" w:rsidR="00F61B88" w:rsidRDefault="00F61B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0B260" w14:textId="4EDEE58F" w:rsidR="000F34E3" w:rsidRPr="00A20406" w:rsidRDefault="007E554E" w:rsidP="000F34E3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</w:t>
    </w:r>
    <w:r w:rsidR="000F34E3">
      <w:rPr>
        <w:b/>
        <w:noProof/>
        <w:color w:val="auto"/>
      </w:rPr>
      <w:drawing>
        <wp:anchor distT="0" distB="0" distL="114300" distR="114300" simplePos="0" relativeHeight="251663360" behindDoc="0" locked="0" layoutInCell="1" allowOverlap="1" wp14:anchorId="56E72448" wp14:editId="7C67C0AF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6480">
      <w:rPr>
        <w:b/>
        <w:noProof/>
        <w:color w:val="auto"/>
      </w:rPr>
      <w:t>exercício 1 – metas de interface</w:t>
    </w:r>
  </w:p>
  <w:p w14:paraId="5AA7E597" w14:textId="77777777" w:rsidR="00C5462B" w:rsidRPr="00444FED" w:rsidRDefault="005F7C81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46C4F" w14:textId="076D3030"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 wp14:anchorId="72C4A01F" wp14:editId="7C3FB1AE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1307">
      <w:rPr>
        <w:b/>
        <w:noProof/>
        <w:color w:val="auto"/>
      </w:rPr>
      <w:t>exercício</w:t>
    </w:r>
    <w:r w:rsidR="00E60481">
      <w:rPr>
        <w:b/>
        <w:noProof/>
        <w:color w:val="auto"/>
      </w:rPr>
      <w:t xml:space="preserve"> 1 – metas de interface</w:t>
    </w:r>
  </w:p>
  <w:p w14:paraId="7E2BD89B" w14:textId="797E064D" w:rsidR="00BB4D7B" w:rsidRPr="00A20406" w:rsidRDefault="005F7C81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  <w:r w:rsidR="003D6203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–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0591"/>
    <w:multiLevelType w:val="hybridMultilevel"/>
    <w:tmpl w:val="80B04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4EF"/>
    <w:multiLevelType w:val="hybridMultilevel"/>
    <w:tmpl w:val="67AA5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0C7F"/>
    <w:multiLevelType w:val="hybridMultilevel"/>
    <w:tmpl w:val="A99C49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06822"/>
    <w:multiLevelType w:val="hybridMultilevel"/>
    <w:tmpl w:val="27706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07B86"/>
    <w:multiLevelType w:val="hybridMultilevel"/>
    <w:tmpl w:val="735E4F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36721"/>
    <w:multiLevelType w:val="hybridMultilevel"/>
    <w:tmpl w:val="E9121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7"/>
  </w:num>
  <w:num w:numId="5">
    <w:abstractNumId w:val="3"/>
  </w:num>
  <w:num w:numId="6">
    <w:abstractNumId w:val="21"/>
  </w:num>
  <w:num w:numId="7">
    <w:abstractNumId w:val="19"/>
  </w:num>
  <w:num w:numId="8">
    <w:abstractNumId w:val="20"/>
  </w:num>
  <w:num w:numId="9">
    <w:abstractNumId w:val="4"/>
  </w:num>
  <w:num w:numId="10">
    <w:abstractNumId w:val="16"/>
  </w:num>
  <w:num w:numId="11">
    <w:abstractNumId w:val="2"/>
  </w:num>
  <w:num w:numId="12">
    <w:abstractNumId w:val="8"/>
  </w:num>
  <w:num w:numId="13">
    <w:abstractNumId w:val="10"/>
  </w:num>
  <w:num w:numId="14">
    <w:abstractNumId w:val="5"/>
  </w:num>
  <w:num w:numId="15">
    <w:abstractNumId w:val="14"/>
  </w:num>
  <w:num w:numId="16">
    <w:abstractNumId w:val="22"/>
  </w:num>
  <w:num w:numId="17">
    <w:abstractNumId w:val="12"/>
  </w:num>
  <w:num w:numId="18">
    <w:abstractNumId w:val="6"/>
  </w:num>
  <w:num w:numId="19">
    <w:abstractNumId w:val="9"/>
  </w:num>
  <w:num w:numId="20">
    <w:abstractNumId w:val="13"/>
  </w:num>
  <w:num w:numId="21">
    <w:abstractNumId w:val="0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C0"/>
    <w:rsid w:val="00003330"/>
    <w:rsid w:val="00003A1B"/>
    <w:rsid w:val="00011C34"/>
    <w:rsid w:val="00014130"/>
    <w:rsid w:val="00021F68"/>
    <w:rsid w:val="00033910"/>
    <w:rsid w:val="0003419B"/>
    <w:rsid w:val="00034DF0"/>
    <w:rsid w:val="00035537"/>
    <w:rsid w:val="00041465"/>
    <w:rsid w:val="00044102"/>
    <w:rsid w:val="000609EB"/>
    <w:rsid w:val="00067EA7"/>
    <w:rsid w:val="0007067F"/>
    <w:rsid w:val="0008791C"/>
    <w:rsid w:val="000903A6"/>
    <w:rsid w:val="0009217F"/>
    <w:rsid w:val="000C2C31"/>
    <w:rsid w:val="000D35EB"/>
    <w:rsid w:val="000D4088"/>
    <w:rsid w:val="000D76B3"/>
    <w:rsid w:val="000E1ED4"/>
    <w:rsid w:val="000F34E3"/>
    <w:rsid w:val="00112B1E"/>
    <w:rsid w:val="0011319A"/>
    <w:rsid w:val="00137ABE"/>
    <w:rsid w:val="00190E20"/>
    <w:rsid w:val="001A0124"/>
    <w:rsid w:val="001C378C"/>
    <w:rsid w:val="001D4FAD"/>
    <w:rsid w:val="001E4D7D"/>
    <w:rsid w:val="001E6493"/>
    <w:rsid w:val="002001E9"/>
    <w:rsid w:val="002035D3"/>
    <w:rsid w:val="002114B7"/>
    <w:rsid w:val="00212166"/>
    <w:rsid w:val="0021455A"/>
    <w:rsid w:val="00216B6C"/>
    <w:rsid w:val="00217A62"/>
    <w:rsid w:val="002317B3"/>
    <w:rsid w:val="00243E59"/>
    <w:rsid w:val="00265317"/>
    <w:rsid w:val="002705E9"/>
    <w:rsid w:val="00281F07"/>
    <w:rsid w:val="00291C28"/>
    <w:rsid w:val="002959D9"/>
    <w:rsid w:val="002C223D"/>
    <w:rsid w:val="002F3983"/>
    <w:rsid w:val="00300C51"/>
    <w:rsid w:val="00325E95"/>
    <w:rsid w:val="00336037"/>
    <w:rsid w:val="00336BBE"/>
    <w:rsid w:val="00346783"/>
    <w:rsid w:val="00347592"/>
    <w:rsid w:val="00381F9E"/>
    <w:rsid w:val="003866BF"/>
    <w:rsid w:val="00393DDF"/>
    <w:rsid w:val="003A763B"/>
    <w:rsid w:val="003B2385"/>
    <w:rsid w:val="003D6203"/>
    <w:rsid w:val="003D6895"/>
    <w:rsid w:val="003E0754"/>
    <w:rsid w:val="003E4949"/>
    <w:rsid w:val="003E5D6A"/>
    <w:rsid w:val="003F6504"/>
    <w:rsid w:val="00410A40"/>
    <w:rsid w:val="004172DD"/>
    <w:rsid w:val="00437441"/>
    <w:rsid w:val="00444FED"/>
    <w:rsid w:val="00462A6F"/>
    <w:rsid w:val="00464862"/>
    <w:rsid w:val="00466E75"/>
    <w:rsid w:val="0047445C"/>
    <w:rsid w:val="00493B3D"/>
    <w:rsid w:val="004960F9"/>
    <w:rsid w:val="004C1A19"/>
    <w:rsid w:val="00510C22"/>
    <w:rsid w:val="00537988"/>
    <w:rsid w:val="00546D4C"/>
    <w:rsid w:val="00552EEB"/>
    <w:rsid w:val="00587475"/>
    <w:rsid w:val="005903EE"/>
    <w:rsid w:val="005A47A4"/>
    <w:rsid w:val="005B20B7"/>
    <w:rsid w:val="005B6480"/>
    <w:rsid w:val="005C4F02"/>
    <w:rsid w:val="005C7BE1"/>
    <w:rsid w:val="005D0C77"/>
    <w:rsid w:val="005D34E4"/>
    <w:rsid w:val="005F6074"/>
    <w:rsid w:val="005F7C81"/>
    <w:rsid w:val="006022A9"/>
    <w:rsid w:val="00606554"/>
    <w:rsid w:val="006124E3"/>
    <w:rsid w:val="00620573"/>
    <w:rsid w:val="00634BEA"/>
    <w:rsid w:val="00654292"/>
    <w:rsid w:val="00654E8F"/>
    <w:rsid w:val="00660D72"/>
    <w:rsid w:val="00674186"/>
    <w:rsid w:val="006945D8"/>
    <w:rsid w:val="006A0D35"/>
    <w:rsid w:val="006A1663"/>
    <w:rsid w:val="006A71E9"/>
    <w:rsid w:val="006B2875"/>
    <w:rsid w:val="006C0EE2"/>
    <w:rsid w:val="006C149D"/>
    <w:rsid w:val="006C1B53"/>
    <w:rsid w:val="006C2751"/>
    <w:rsid w:val="006C4569"/>
    <w:rsid w:val="006E1A0C"/>
    <w:rsid w:val="006E23DB"/>
    <w:rsid w:val="006E4D24"/>
    <w:rsid w:val="00732A18"/>
    <w:rsid w:val="00736CE2"/>
    <w:rsid w:val="007424D6"/>
    <w:rsid w:val="00761CF4"/>
    <w:rsid w:val="00765176"/>
    <w:rsid w:val="00765FC5"/>
    <w:rsid w:val="007752A5"/>
    <w:rsid w:val="007839DA"/>
    <w:rsid w:val="007D3D65"/>
    <w:rsid w:val="007D55F9"/>
    <w:rsid w:val="007D7BC0"/>
    <w:rsid w:val="007E2EAB"/>
    <w:rsid w:val="007E554E"/>
    <w:rsid w:val="007F669A"/>
    <w:rsid w:val="00802AFC"/>
    <w:rsid w:val="008153BF"/>
    <w:rsid w:val="0082761C"/>
    <w:rsid w:val="008302AE"/>
    <w:rsid w:val="00851F30"/>
    <w:rsid w:val="00866B8B"/>
    <w:rsid w:val="00871C5D"/>
    <w:rsid w:val="008B0E7B"/>
    <w:rsid w:val="008E1802"/>
    <w:rsid w:val="008E3FEA"/>
    <w:rsid w:val="008E7B61"/>
    <w:rsid w:val="008F2427"/>
    <w:rsid w:val="008F55A0"/>
    <w:rsid w:val="00902D3D"/>
    <w:rsid w:val="00912309"/>
    <w:rsid w:val="0091689D"/>
    <w:rsid w:val="0092645E"/>
    <w:rsid w:val="009271B0"/>
    <w:rsid w:val="009417C9"/>
    <w:rsid w:val="00956B4C"/>
    <w:rsid w:val="0096104D"/>
    <w:rsid w:val="009836E1"/>
    <w:rsid w:val="009A3D5C"/>
    <w:rsid w:val="009B4BF8"/>
    <w:rsid w:val="009C1675"/>
    <w:rsid w:val="009C483A"/>
    <w:rsid w:val="009C5CFB"/>
    <w:rsid w:val="009C77B1"/>
    <w:rsid w:val="009D01E4"/>
    <w:rsid w:val="009D5CD2"/>
    <w:rsid w:val="009E49F0"/>
    <w:rsid w:val="009F7AB5"/>
    <w:rsid w:val="00A0480A"/>
    <w:rsid w:val="00A06D27"/>
    <w:rsid w:val="00A11447"/>
    <w:rsid w:val="00A14568"/>
    <w:rsid w:val="00A20406"/>
    <w:rsid w:val="00A2044F"/>
    <w:rsid w:val="00A2656C"/>
    <w:rsid w:val="00A3092E"/>
    <w:rsid w:val="00A47D93"/>
    <w:rsid w:val="00A602C0"/>
    <w:rsid w:val="00A61713"/>
    <w:rsid w:val="00A91A17"/>
    <w:rsid w:val="00AC2E16"/>
    <w:rsid w:val="00AD6883"/>
    <w:rsid w:val="00AE21A4"/>
    <w:rsid w:val="00AE54EA"/>
    <w:rsid w:val="00AF5ED9"/>
    <w:rsid w:val="00B025BC"/>
    <w:rsid w:val="00B077C6"/>
    <w:rsid w:val="00B2398D"/>
    <w:rsid w:val="00B305F5"/>
    <w:rsid w:val="00B30B25"/>
    <w:rsid w:val="00B40D7C"/>
    <w:rsid w:val="00B42CB8"/>
    <w:rsid w:val="00B42DBA"/>
    <w:rsid w:val="00B77267"/>
    <w:rsid w:val="00BA59FF"/>
    <w:rsid w:val="00BB4D7B"/>
    <w:rsid w:val="00BC1E37"/>
    <w:rsid w:val="00BC638A"/>
    <w:rsid w:val="00BD2614"/>
    <w:rsid w:val="00BF369C"/>
    <w:rsid w:val="00C13C93"/>
    <w:rsid w:val="00C27CE3"/>
    <w:rsid w:val="00C303AE"/>
    <w:rsid w:val="00C34EEB"/>
    <w:rsid w:val="00C3510D"/>
    <w:rsid w:val="00C37AC0"/>
    <w:rsid w:val="00C40FFF"/>
    <w:rsid w:val="00C5268A"/>
    <w:rsid w:val="00C5462B"/>
    <w:rsid w:val="00C55BB5"/>
    <w:rsid w:val="00C617A9"/>
    <w:rsid w:val="00C62ABB"/>
    <w:rsid w:val="00C6600A"/>
    <w:rsid w:val="00C84453"/>
    <w:rsid w:val="00C84C4E"/>
    <w:rsid w:val="00C87654"/>
    <w:rsid w:val="00CA6BDA"/>
    <w:rsid w:val="00CB6E32"/>
    <w:rsid w:val="00CC528F"/>
    <w:rsid w:val="00CD65DB"/>
    <w:rsid w:val="00CE5A22"/>
    <w:rsid w:val="00D21917"/>
    <w:rsid w:val="00D30AB1"/>
    <w:rsid w:val="00D43DF9"/>
    <w:rsid w:val="00D44274"/>
    <w:rsid w:val="00D4579A"/>
    <w:rsid w:val="00D67254"/>
    <w:rsid w:val="00D9178D"/>
    <w:rsid w:val="00D9710B"/>
    <w:rsid w:val="00DB4478"/>
    <w:rsid w:val="00DB557F"/>
    <w:rsid w:val="00DE56BE"/>
    <w:rsid w:val="00DF18F3"/>
    <w:rsid w:val="00E31307"/>
    <w:rsid w:val="00E43433"/>
    <w:rsid w:val="00E43485"/>
    <w:rsid w:val="00E45BD2"/>
    <w:rsid w:val="00E52632"/>
    <w:rsid w:val="00E558C1"/>
    <w:rsid w:val="00E60481"/>
    <w:rsid w:val="00E6281B"/>
    <w:rsid w:val="00E65482"/>
    <w:rsid w:val="00EB5B7F"/>
    <w:rsid w:val="00EB786B"/>
    <w:rsid w:val="00EC717F"/>
    <w:rsid w:val="00ED237F"/>
    <w:rsid w:val="00ED6A81"/>
    <w:rsid w:val="00EF03ED"/>
    <w:rsid w:val="00EF0B73"/>
    <w:rsid w:val="00EF7A86"/>
    <w:rsid w:val="00F06889"/>
    <w:rsid w:val="00F073C8"/>
    <w:rsid w:val="00F07BB7"/>
    <w:rsid w:val="00F13450"/>
    <w:rsid w:val="00F21A5B"/>
    <w:rsid w:val="00F31549"/>
    <w:rsid w:val="00F3590F"/>
    <w:rsid w:val="00F42490"/>
    <w:rsid w:val="00F425A9"/>
    <w:rsid w:val="00F51932"/>
    <w:rsid w:val="00F6112C"/>
    <w:rsid w:val="00F6142D"/>
    <w:rsid w:val="00F61B88"/>
    <w:rsid w:val="00F8650E"/>
    <w:rsid w:val="00F95395"/>
    <w:rsid w:val="00FA2F89"/>
    <w:rsid w:val="00FA7F86"/>
    <w:rsid w:val="00FB68F1"/>
    <w:rsid w:val="00FC4064"/>
    <w:rsid w:val="00FC64A9"/>
    <w:rsid w:val="00FD0BAF"/>
    <w:rsid w:val="00FD6349"/>
    <w:rsid w:val="00FD6ABB"/>
    <w:rsid w:val="00FE03C2"/>
    <w:rsid w:val="00FE35EC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6F263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AC0"/>
    <w:rPr>
      <w:rFonts w:ascii="Verdana" w:hAnsi="Verdana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E5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68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0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E5A22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table" w:styleId="TabeladeGrade1Clara-nfase1">
    <w:name w:val="Grid Table 1 Light Accent 1"/>
    <w:basedOn w:val="Tabelanormal"/>
    <w:uiPriority w:val="46"/>
    <w:rsid w:val="001E4D7D"/>
    <w:pPr>
      <w:spacing w:after="0"/>
    </w:pPr>
    <w:tblPr>
      <w:tblStyleRowBandSize w:val="1"/>
      <w:tblStyleColBandSize w:val="1"/>
      <w:tblBorders>
        <w:top w:val="single" w:sz="4" w:space="0" w:color="CBD5DE" w:themeColor="accent1" w:themeTint="66"/>
        <w:left w:val="single" w:sz="4" w:space="0" w:color="CBD5DE" w:themeColor="accent1" w:themeTint="66"/>
        <w:bottom w:val="single" w:sz="4" w:space="0" w:color="CBD5DE" w:themeColor="accent1" w:themeTint="66"/>
        <w:right w:val="single" w:sz="4" w:space="0" w:color="CBD5DE" w:themeColor="accent1" w:themeTint="66"/>
        <w:insideH w:val="single" w:sz="4" w:space="0" w:color="CBD5DE" w:themeColor="accent1" w:themeTint="66"/>
        <w:insideV w:val="single" w:sz="4" w:space="0" w:color="CBD5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F06889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36BBE"/>
    <w:rPr>
      <w:color w:val="646464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36B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4292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2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6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0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1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7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amazon.com.br/" TargetMode="External"/><Relationship Id="rId18" Type="http://schemas.openxmlformats.org/officeDocument/2006/relationships/hyperlink" Target="https://www.ifood.com.br/" TargetMode="External"/><Relationship Id="rId26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hyperlink" Target="https://www.apple.com/br/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americanas.com.br/" TargetMode="External"/><Relationship Id="rId17" Type="http://schemas.openxmlformats.org/officeDocument/2006/relationships/hyperlink" Target="https://www.ifood.com.br/" TargetMode="External"/><Relationship Id="rId25" Type="http://schemas.openxmlformats.org/officeDocument/2006/relationships/hyperlink" Target="http://bilheteunico.sptrans.com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stadao.com.br/" TargetMode="External"/><Relationship Id="rId20" Type="http://schemas.openxmlformats.org/officeDocument/2006/relationships/hyperlink" Target="https://hypebeast.com/2019/8/ozweego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hyperlink" Target="https://www.estadao.com.br/" TargetMode="External"/><Relationship Id="rId23" Type="http://schemas.openxmlformats.org/officeDocument/2006/relationships/hyperlink" Target="https://www.g-star.com/en_gb/elwood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twitch.tv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kitkatchocolatory.com.br/" TargetMode="External"/><Relationship Id="rId22" Type="http://schemas.openxmlformats.org/officeDocument/2006/relationships/hyperlink" Target="https://simplychocolate.dk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2905C37EA9847A7207C4BBCCCD8F4" ma:contentTypeVersion="11" ma:contentTypeDescription="Create a new document." ma:contentTypeScope="" ma:versionID="0738f0700ef1fb1439815d841b8b006f">
  <xsd:schema xmlns:xsd="http://www.w3.org/2001/XMLSchema" xmlns:xs="http://www.w3.org/2001/XMLSchema" xmlns:p="http://schemas.microsoft.com/office/2006/metadata/properties" xmlns:ns3="4327b14a-fe89-488e-9f6d-9658cacf372b" xmlns:ns4="bbcd8c33-6940-4d4c-a587-bbc736ca1e4d" targetNamespace="http://schemas.microsoft.com/office/2006/metadata/properties" ma:root="true" ma:fieldsID="748933121dfdb2622efd0fef102d6c4f" ns3:_="" ns4:_="">
    <xsd:import namespace="4327b14a-fe89-488e-9f6d-9658cacf372b"/>
    <xsd:import namespace="bbcd8c33-6940-4d4c-a587-bbc736ca1e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b14a-fe89-488e-9f6d-9658cacf37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d8c33-6940-4d4c-a587-bbc736ca1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34A663-B9F0-4382-BA65-83707A73B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E1EEDA-9E79-4C4B-9B41-4FD23CE133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6A9FEA-12BB-4FB3-BF38-442AD6E52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7b14a-fe89-488e-9f6d-9658cacf372b"/>
    <ds:schemaRef ds:uri="bbcd8c33-6940-4d4c-a587-bbc736ca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803D01-3A6C-41A7-9FE2-87039164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172</TotalTime>
  <Pages>1</Pages>
  <Words>658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Aluno</cp:lastModifiedBy>
  <cp:revision>15</cp:revision>
  <dcterms:created xsi:type="dcterms:W3CDTF">2021-02-10T17:37:00Z</dcterms:created>
  <dcterms:modified xsi:type="dcterms:W3CDTF">2021-02-18T23:23:00Z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0x0101001132905C37EA9847A7207C4BBCCCD8F4</vt:lpwstr>
  </property>
</Properties>
</file>